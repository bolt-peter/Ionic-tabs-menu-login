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FF0C7" w14:textId="77777777" w:rsidR="00741781" w:rsidRPr="00C671B4" w:rsidRDefault="00741781" w:rsidP="007E77C3">
      <w:pPr>
        <w:spacing w:after="0"/>
        <w:jc w:val="center"/>
        <w:rPr>
          <w:rFonts w:ascii="Times New Roman" w:eastAsia="DengXian" w:hAnsi="Times New Roman" w:cs="Times New Roman"/>
          <w:b/>
          <w:color w:val="auto"/>
          <w:sz w:val="28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b/>
          <w:color w:val="auto"/>
          <w:sz w:val="28"/>
          <w:szCs w:val="24"/>
          <w:lang w:val="en-GB" w:eastAsia="zh-CN"/>
        </w:rPr>
        <w:t>PETER, LAU YUK CHEUNG</w:t>
      </w:r>
    </w:p>
    <w:p w14:paraId="40C05742" w14:textId="07E4C999" w:rsidR="00741781" w:rsidRPr="00C671B4" w:rsidRDefault="007E77C3" w:rsidP="00741781">
      <w:pPr>
        <w:spacing w:after="0"/>
        <w:jc w:val="center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(</w:t>
      </w:r>
      <w:r w:rsidR="00741781"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+852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)</w:t>
      </w:r>
      <w:r w:rsidR="00741781"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67478746, </w:t>
      </w:r>
      <w:hyperlink r:id="rId8" w:history="1">
        <w:r w:rsidRPr="00C671B4">
          <w:rPr>
            <w:rStyle w:val="Hyperlink"/>
            <w:rFonts w:ascii="Times New Roman" w:eastAsia="DengXian" w:hAnsi="Times New Roman" w:cs="Times New Roman"/>
            <w:szCs w:val="24"/>
            <w:lang w:val="en-GB" w:eastAsia="zh-CN"/>
          </w:rPr>
          <w:t>peterlau7520@gmail.com</w:t>
        </w:r>
      </w:hyperlink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| https://www.linkedin.com/in/peter-lau-592608115</w:t>
      </w:r>
    </w:p>
    <w:p w14:paraId="4E155E22" w14:textId="77777777" w:rsidR="007E77C3" w:rsidRPr="00C671B4" w:rsidRDefault="00741781" w:rsidP="007E77C3">
      <w:pPr>
        <w:spacing w:after="0"/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EDUCATION</w:t>
      </w:r>
    </w:p>
    <w:p w14:paraId="3DD90137" w14:textId="18DCBCC3" w:rsidR="007E77C3" w:rsidRPr="00C671B4" w:rsidRDefault="007E77C3" w:rsidP="00741781">
      <w:pPr>
        <w:spacing w:after="0"/>
        <w:rPr>
          <w:color w:val="auto"/>
          <w:sz w:val="21"/>
          <w:lang w:val="en-GB" w:eastAsia="zh-CN"/>
        </w:rPr>
      </w:pPr>
      <w:r w:rsidRPr="00C671B4">
        <w:rPr>
          <w:noProof/>
          <w:color w:val="auto"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25336" wp14:editId="767B678D">
                <wp:simplePos x="0" y="0"/>
                <wp:positionH relativeFrom="column">
                  <wp:posOffset>5715</wp:posOffset>
                </wp:positionH>
                <wp:positionV relativeFrom="paragraph">
                  <wp:posOffset>33020</wp:posOffset>
                </wp:positionV>
                <wp:extent cx="6286500" cy="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7B676" id="Straight_x0020_Connector_x0020_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2.6pt" to="495.45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</w:p>
    <w:p w14:paraId="139C5183" w14:textId="77777777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 xml:space="preserve">The University of Hong Kong, Hong Kong  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Start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09/2015-</w:t>
      </w: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End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Present</w:t>
      </w:r>
    </w:p>
    <w:p w14:paraId="6EEFD971" w14:textId="77777777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Degree (BBA(IS)) in Information Systems and Computer Science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</w:p>
    <w:p w14:paraId="1583CCF1" w14:textId="3C26F264" w:rsidR="00741781" w:rsidRPr="00C671B4" w:rsidRDefault="001408E2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GPA: 3.5</w:t>
      </w:r>
      <w:bookmarkStart w:id="0" w:name="_GoBack"/>
      <w:bookmarkEnd w:id="0"/>
      <w:r w:rsidR="007E77C3"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2</w:t>
      </w:r>
      <w:r w:rsidR="00741781"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out of Maximum GPA: 4.3</w:t>
      </w:r>
    </w:p>
    <w:p w14:paraId="3342B1F2" w14:textId="30393A3B" w:rsidR="00C671B4" w:rsidRPr="00C671B4" w:rsidRDefault="00C671B4" w:rsidP="00C671B4">
      <w:pPr>
        <w:numPr>
          <w:ilvl w:val="0"/>
          <w:numId w:val="20"/>
        </w:numPr>
        <w:spacing w:after="0"/>
        <w:contextualSpacing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Winner of SCMP Shadow a CEO Programme, Top 20 Finalists from Deloitte UShine Case Competition, 2016</w:t>
      </w:r>
    </w:p>
    <w:p w14:paraId="7C59FB8F" w14:textId="77777777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Zhejiang University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  <w:t xml:space="preserve">          </w:t>
      </w: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Start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03/01/2017-</w:t>
      </w: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End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14/01/2017</w:t>
      </w:r>
    </w:p>
    <w:p w14:paraId="69031128" w14:textId="2DC8761F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Degree or Certificate (if any) in Successful Completion of </w:t>
      </w:r>
      <w:r w:rsidRPr="00C671B4">
        <w:rPr>
          <w:rFonts w:ascii="Times New Roman" w:eastAsia="DengXian" w:hAnsi="Times New Roman" w:cs="Times New Roman"/>
          <w:i/>
          <w:color w:val="auto"/>
          <w:szCs w:val="24"/>
          <w:lang w:val="en-GB" w:eastAsia="zh-CN"/>
        </w:rPr>
        <w:t>Entrepreneurship in China Winter Programme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</w:t>
      </w:r>
    </w:p>
    <w:p w14:paraId="317DC14F" w14:textId="77777777" w:rsidR="00C671B4" w:rsidRPr="00C671B4" w:rsidRDefault="00C671B4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</w:p>
    <w:p w14:paraId="35B61C13" w14:textId="77777777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Fudan University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: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  <w:t xml:space="preserve">          </w:t>
      </w: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Start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20/06/2016-</w:t>
      </w: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End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06/07/2016</w:t>
      </w:r>
    </w:p>
    <w:p w14:paraId="265FD800" w14:textId="6DF679D6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Degree or Certificate (if any) in Successful Completion of </w:t>
      </w:r>
      <w:r w:rsidRPr="00C671B4">
        <w:rPr>
          <w:rFonts w:ascii="Times New Roman" w:eastAsia="DengXian" w:hAnsi="Times New Roman" w:cs="Times New Roman"/>
          <w:i/>
          <w:color w:val="auto"/>
          <w:szCs w:val="24"/>
          <w:lang w:val="en-GB" w:eastAsia="zh-CN"/>
        </w:rPr>
        <w:t>China Business and Economics Programme</w:t>
      </w:r>
    </w:p>
    <w:p w14:paraId="45EE3C56" w14:textId="77777777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GPA: 4.0(A) out of 4.3(A+)</w:t>
      </w:r>
    </w:p>
    <w:p w14:paraId="5F8D7BE4" w14:textId="77777777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</w:p>
    <w:p w14:paraId="51D6D310" w14:textId="77777777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General Assembly, Hong Kong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,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  <w:t xml:space="preserve">         </w:t>
      </w: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Start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10/2016 – </w:t>
      </w: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End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12/2016</w:t>
      </w:r>
    </w:p>
    <w:p w14:paraId="35FACE51" w14:textId="10D7D4E9" w:rsidR="003C19FB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Certificate in Data Science (Part-time Immersive Course)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  <w:t>GPA: N/A</w:t>
      </w:r>
    </w:p>
    <w:p w14:paraId="430FB7C6" w14:textId="77777777" w:rsidR="00C671B4" w:rsidRPr="00C671B4" w:rsidRDefault="00C671B4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</w:p>
    <w:p w14:paraId="7E236BF6" w14:textId="39264510" w:rsidR="007E77C3" w:rsidRPr="00C671B4" w:rsidRDefault="00741781" w:rsidP="007E77C3">
      <w:pPr>
        <w:spacing w:after="0"/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WORK &amp; INTERNSHIP EXPERIENCE</w:t>
      </w:r>
    </w:p>
    <w:p w14:paraId="53CF60BE" w14:textId="018FB4EC" w:rsidR="007E77C3" w:rsidRPr="00C671B4" w:rsidRDefault="007E77C3" w:rsidP="007E77C3">
      <w:pPr>
        <w:spacing w:after="0"/>
        <w:rPr>
          <w:rFonts w:ascii="Times New Roman" w:eastAsia="DengXian" w:hAnsi="Times New Roman" w:cs="Times New Roman"/>
          <w:color w:val="auto"/>
          <w:szCs w:val="24"/>
          <w:u w:val="single"/>
          <w:lang w:val="en-GB" w:eastAsia="zh-CN"/>
        </w:rPr>
      </w:pPr>
      <w:r w:rsidRPr="00C671B4">
        <w:rPr>
          <w:noProof/>
          <w:color w:val="auto"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1C670E" wp14:editId="16747B11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6286500" cy="0"/>
                <wp:effectExtent l="0" t="0" r="127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C5CAD" id="Straight_x0020_Connector_x0020_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6pt" to="495pt,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</w:p>
    <w:p w14:paraId="41C6EC7F" w14:textId="301698D5" w:rsidR="00CB2F4A" w:rsidRPr="008D7543" w:rsidRDefault="00CB2F4A" w:rsidP="008D7543">
      <w:pPr>
        <w:rPr>
          <w:rFonts w:ascii="Times New Roman" w:hAnsi="Times New Roman" w:cs="Times New Roman"/>
        </w:rPr>
      </w:pPr>
      <w:r>
        <w:rPr>
          <w:rFonts w:ascii="Times New Roman" w:eastAsia="MS Mincho" w:hAnsi="Times New Roman" w:cs="Times New Roman"/>
          <w:b/>
          <w:color w:val="2A2A2A"/>
          <w:sz w:val="24"/>
          <w:szCs w:val="26"/>
          <w:lang w:val="en-GB" w:eastAsia="zh-TW"/>
        </w:rPr>
        <w:t xml:space="preserve">Venture Capital Part-time Assistant </w:t>
      </w:r>
      <w:r w:rsidRPr="00C671B4">
        <w:rPr>
          <w:rFonts w:ascii="Times New Roman" w:eastAsia="MS Mincho" w:hAnsi="Times New Roman" w:cs="Times New Roman"/>
          <w:color w:val="2A2A2A"/>
          <w:sz w:val="24"/>
          <w:szCs w:val="26"/>
          <w:lang w:val="en-GB" w:eastAsia="zh-TW"/>
        </w:rPr>
        <w:t>of</w:t>
      </w:r>
      <w:r w:rsidRPr="00C671B4">
        <w:rPr>
          <w:rFonts w:ascii="Times New Roman" w:eastAsia="MS Mincho" w:hAnsi="Times New Roman" w:cs="Times New Roman"/>
          <w:b/>
          <w:color w:val="2A2A2A"/>
          <w:sz w:val="24"/>
          <w:szCs w:val="26"/>
          <w:lang w:val="en-GB" w:eastAsia="zh-TW"/>
        </w:rPr>
        <w:t xml:space="preserve"> </w:t>
      </w:r>
      <w:r w:rsidR="008D7543">
        <w:rPr>
          <w:rFonts w:ascii="Times New Roman" w:eastAsia="MS Mincho" w:hAnsi="Times New Roman" w:cs="Times New Roman"/>
          <w:color w:val="2A2A2A"/>
          <w:sz w:val="24"/>
          <w:szCs w:val="26"/>
          <w:lang w:val="en-GB" w:eastAsia="zh-TW"/>
        </w:rPr>
        <w:t xml:space="preserve">Hejun Group </w:t>
      </w:r>
      <w:r w:rsidR="008D7543" w:rsidRPr="001408E2">
        <w:rPr>
          <w:rFonts w:ascii="Times New Roman" w:eastAsia="MS Mincho" w:hAnsi="Times New Roman" w:cs="Times New Roman"/>
          <w:b/>
          <w:color w:val="2A2A2A"/>
          <w:sz w:val="24"/>
          <w:szCs w:val="26"/>
          <w:u w:val="single"/>
          <w:lang w:val="en-GB" w:eastAsia="zh-TW"/>
        </w:rPr>
        <w:t>Start</w:t>
      </w:r>
      <w:r>
        <w:rPr>
          <w:rFonts w:ascii="Times New Roman" w:eastAsia="MS Mincho" w:hAnsi="Times New Roman" w:cs="Times New Roman"/>
          <w:color w:val="2A2A2A"/>
          <w:sz w:val="24"/>
          <w:szCs w:val="26"/>
          <w:lang w:val="en-GB" w:eastAsia="zh-TW"/>
        </w:rPr>
        <w:t xml:space="preserve"> 18/5</w:t>
      </w:r>
      <w:r w:rsidRPr="00C671B4">
        <w:rPr>
          <w:rFonts w:ascii="Times New Roman" w:eastAsia="MS Mincho" w:hAnsi="Times New Roman" w:cs="Times New Roman"/>
          <w:color w:val="2A2A2A"/>
          <w:sz w:val="24"/>
          <w:szCs w:val="26"/>
          <w:lang w:val="en-GB" w:eastAsia="zh-TW"/>
        </w:rPr>
        <w:t xml:space="preserve">/2017 </w:t>
      </w:r>
      <w:r>
        <w:rPr>
          <w:rFonts w:ascii="Times New Roman" w:eastAsia="MS Mincho" w:hAnsi="Times New Roman" w:cs="Times New Roman"/>
          <w:color w:val="2A2A2A"/>
          <w:sz w:val="24"/>
          <w:szCs w:val="26"/>
          <w:lang w:val="en-GB" w:eastAsia="zh-TW"/>
        </w:rPr>
        <w:t>–</w:t>
      </w:r>
      <w:r w:rsidRPr="00C671B4">
        <w:rPr>
          <w:rFonts w:ascii="Times New Roman" w:eastAsia="MS Mincho" w:hAnsi="Times New Roman" w:cs="Times New Roman"/>
          <w:color w:val="2A2A2A"/>
          <w:sz w:val="24"/>
          <w:szCs w:val="26"/>
          <w:lang w:val="en-GB" w:eastAsia="zh-TW"/>
        </w:rPr>
        <w:t xml:space="preserve"> </w:t>
      </w:r>
      <w:r w:rsidR="008D7543" w:rsidRPr="008D7543">
        <w:rPr>
          <w:rFonts w:ascii="Times New Roman" w:hAnsi="Times New Roman" w:cs="Times New Roman"/>
          <w:b/>
          <w:u w:val="single"/>
        </w:rPr>
        <w:t>End</w:t>
      </w:r>
      <w:r w:rsidR="008D7543">
        <w:rPr>
          <w:rFonts w:ascii="Times New Roman" w:hAnsi="Times New Roman" w:cs="Times New Roman"/>
        </w:rPr>
        <w:t xml:space="preserve"> 01/09/2017</w:t>
      </w:r>
    </w:p>
    <w:p w14:paraId="1F5062E6" w14:textId="4F8F3940" w:rsidR="00CB2F4A" w:rsidRPr="00CB2F4A" w:rsidRDefault="00CB2F4A" w:rsidP="00D12CC9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</w:pPr>
      <w:r>
        <w:rPr>
          <w:rFonts w:ascii="Times New Roman" w:eastAsia="DengXian" w:hAnsi="Times New Roman" w:cs="Times New Roman"/>
          <w:color w:val="2A2A2A"/>
          <w:sz w:val="24"/>
          <w:szCs w:val="26"/>
          <w:lang w:val="en-GB" w:eastAsia="zh-CN"/>
        </w:rPr>
        <w:t>Summarised investment trends by year and by companies (Sequoia and KPCB)</w:t>
      </w:r>
    </w:p>
    <w:p w14:paraId="068302FC" w14:textId="5F80ECAF" w:rsidR="00CB2F4A" w:rsidRPr="00CB2F4A" w:rsidRDefault="00CB2F4A" w:rsidP="00CB2F4A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</w:pPr>
      <w:r>
        <w:rPr>
          <w:rFonts w:ascii="Times New Roman" w:eastAsia="DengXian" w:hAnsi="Times New Roman" w:cs="Times New Roman"/>
          <w:color w:val="2A2A2A"/>
          <w:sz w:val="24"/>
          <w:szCs w:val="26"/>
          <w:lang w:val="en-GB" w:eastAsia="zh-CN"/>
        </w:rPr>
        <w:t>Summarised investment patterns in VR/AR industry</w:t>
      </w:r>
    </w:p>
    <w:p w14:paraId="6C4CF5DC" w14:textId="77777777" w:rsidR="00CB2F4A" w:rsidRPr="00CB2F4A" w:rsidRDefault="00CB2F4A" w:rsidP="00CB2F4A">
      <w:pPr>
        <w:widowControl w:val="0"/>
        <w:autoSpaceDE w:val="0"/>
        <w:autoSpaceDN w:val="0"/>
        <w:adjustRightInd w:val="0"/>
        <w:spacing w:after="0"/>
        <w:ind w:left="360"/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</w:pPr>
    </w:p>
    <w:p w14:paraId="7D65B027" w14:textId="0F6CFC9C" w:rsidR="008D7543" w:rsidRPr="00DC660B" w:rsidRDefault="008D7543" w:rsidP="008D7543">
      <w:pPr>
        <w:rPr>
          <w:rFonts w:ascii="Times New Roman" w:hAnsi="Times New Roman" w:cs="Times New Roman"/>
        </w:rPr>
      </w:pPr>
      <w:r w:rsidRPr="008D7543">
        <w:rPr>
          <w:rFonts w:ascii="Times New Roman" w:hAnsi="Times New Roman" w:cs="Times New Roman"/>
          <w:b/>
          <w:sz w:val="24"/>
          <w:szCs w:val="24"/>
        </w:rPr>
        <w:t>Full-stack developer</w:t>
      </w:r>
      <w:r w:rsidRPr="00DC66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at Horizons School of Technology, San Francisco</w:t>
      </w:r>
      <w:r w:rsidR="001408E2">
        <w:rPr>
          <w:rFonts w:ascii="Times New Roman" w:hAnsi="Times New Roman" w:cs="Times New Roman"/>
        </w:rPr>
        <w:t>, USA</w:t>
      </w:r>
      <w:r>
        <w:rPr>
          <w:rFonts w:ascii="Times New Roman" w:hAnsi="Times New Roman" w:cs="Times New Roman"/>
        </w:rPr>
        <w:t xml:space="preserve"> </w:t>
      </w:r>
      <w:r w:rsidRPr="008D7543">
        <w:rPr>
          <w:rFonts w:ascii="Times New Roman" w:hAnsi="Times New Roman" w:cs="Times New Roman"/>
          <w:b/>
          <w:u w:val="single"/>
        </w:rPr>
        <w:t>Start</w:t>
      </w:r>
      <w:r>
        <w:rPr>
          <w:rFonts w:ascii="Times New Roman" w:hAnsi="Times New Roman" w:cs="Times New Roman"/>
        </w:rPr>
        <w:t xml:space="preserve"> 05/2017-</w:t>
      </w:r>
      <w:r w:rsidRPr="008D7543">
        <w:rPr>
          <w:rFonts w:ascii="Times New Roman" w:hAnsi="Times New Roman" w:cs="Times New Roman"/>
          <w:b/>
          <w:u w:val="single"/>
        </w:rPr>
        <w:t>End</w:t>
      </w:r>
      <w:r>
        <w:rPr>
          <w:rFonts w:ascii="Times New Roman" w:hAnsi="Times New Roman" w:cs="Times New Roman"/>
        </w:rPr>
        <w:t xml:space="preserve"> 09/2017</w:t>
      </w:r>
    </w:p>
    <w:p w14:paraId="4123B723" w14:textId="77777777" w:rsidR="008D7543" w:rsidRDefault="008D7543" w:rsidP="008D754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Completed projects: Slack scheduler assistant, react native money transfer app. </w:t>
      </w:r>
    </w:p>
    <w:p w14:paraId="12359402" w14:textId="77777777" w:rsidR="008D7543" w:rsidRDefault="008D7543" w:rsidP="008D754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Featured skills: Javascript, HTML, CSS, Nodejs, React, React-Redux, React-Native</w:t>
      </w:r>
    </w:p>
    <w:p w14:paraId="08917E50" w14:textId="77777777" w:rsidR="008D7543" w:rsidRDefault="008D7543" w:rsidP="008D7543">
      <w:pPr>
        <w:pStyle w:val="ListParagraph"/>
        <w:spacing w:after="0"/>
        <w:rPr>
          <w:rFonts w:ascii="Times New Roman" w:hAnsi="Times New Roman" w:cs="Times New Roman"/>
        </w:rPr>
      </w:pPr>
    </w:p>
    <w:p w14:paraId="4104D6BD" w14:textId="2A4C07E1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8D7543">
        <w:rPr>
          <w:rFonts w:ascii="Times New Roman" w:eastAsia="DengXian" w:hAnsi="Times New Roman" w:cs="Times New Roman"/>
          <w:b/>
          <w:color w:val="auto"/>
          <w:sz w:val="24"/>
          <w:szCs w:val="24"/>
          <w:lang w:val="en-GB" w:eastAsia="zh-CN"/>
        </w:rPr>
        <w:t>Intern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at CardApp, Limited,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香港卡薈科技有限公司</w:t>
      </w:r>
      <w:r w:rsidR="008D7543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, Hong Kong  </w:t>
      </w:r>
      <w:r w:rsidRPr="008D7543">
        <w:rPr>
          <w:rFonts w:ascii="Times New Roman" w:eastAsia="DengXian" w:hAnsi="Times New Roman" w:cs="Times New Roman"/>
          <w:b/>
          <w:color w:val="auto"/>
          <w:szCs w:val="24"/>
          <w:u w:val="single"/>
          <w:lang w:val="en-GB" w:eastAsia="zh-CN"/>
        </w:rPr>
        <w:t>Start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05/2016-</w:t>
      </w:r>
      <w:r w:rsidRPr="008D7543">
        <w:rPr>
          <w:rFonts w:ascii="Times New Roman" w:eastAsia="DengXian" w:hAnsi="Times New Roman" w:cs="Times New Roman"/>
          <w:b/>
          <w:color w:val="auto"/>
          <w:szCs w:val="24"/>
          <w:u w:val="single"/>
          <w:lang w:val="en-GB" w:eastAsia="zh-CN"/>
        </w:rPr>
        <w:t>End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06/2016</w:t>
      </w:r>
    </w:p>
    <w:p w14:paraId="5C72D8AC" w14:textId="0E039BEF" w:rsidR="00741781" w:rsidRPr="00A80E9F" w:rsidRDefault="00741781" w:rsidP="00A80E9F">
      <w:pPr>
        <w:numPr>
          <w:ilvl w:val="0"/>
          <w:numId w:val="17"/>
        </w:numPr>
        <w:spacing w:after="0"/>
        <w:contextualSpacing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Preparing bug lists after conducting technical tests on the apps going to be launched soon </w:t>
      </w:r>
    </w:p>
    <w:p w14:paraId="3CEF3266" w14:textId="717330DA" w:rsidR="00741781" w:rsidRPr="00C671B4" w:rsidRDefault="003C19FB" w:rsidP="00741781">
      <w:pPr>
        <w:numPr>
          <w:ilvl w:val="0"/>
          <w:numId w:val="17"/>
        </w:numPr>
        <w:spacing w:after="0"/>
        <w:contextualSpacing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Used</w:t>
      </w:r>
      <w:r w:rsidR="00741781"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Excel to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conduct</w:t>
      </w:r>
      <w:r w:rsidR="00741781"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 exploratory data analysis.  Learned using Test Flight on IOS</w:t>
      </w:r>
    </w:p>
    <w:p w14:paraId="68C338FE" w14:textId="77777777" w:rsidR="007E77C3" w:rsidRPr="00C671B4" w:rsidRDefault="007E77C3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</w:p>
    <w:p w14:paraId="2F40B806" w14:textId="6DD8194A" w:rsidR="007E77C3" w:rsidRPr="00C671B4" w:rsidRDefault="00741781" w:rsidP="00741781">
      <w:pPr>
        <w:spacing w:after="0"/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EXTRACURRICULAR EXPERIENCE</w:t>
      </w:r>
    </w:p>
    <w:p w14:paraId="45A63486" w14:textId="77777777" w:rsidR="00A80E9F" w:rsidRDefault="00A80E9F" w:rsidP="00741781">
      <w:pPr>
        <w:spacing w:after="0"/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</w:pPr>
      <w:r w:rsidRPr="00C671B4">
        <w:rPr>
          <w:noProof/>
          <w:color w:val="auto"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6B23C6" wp14:editId="504845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865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1DC30" id="Straight_x0020_Connector_x0020_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" strokecolor="black [3200]" strokeweight="1pt">
                <v:stroke joinstyle="miter"/>
              </v:line>
            </w:pict>
          </mc:Fallback>
        </mc:AlternateContent>
      </w:r>
    </w:p>
    <w:p w14:paraId="5EE00C04" w14:textId="43A1631B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 xml:space="preserve">Participant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at</w:t>
      </w: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 xml:space="preserve"> </w:t>
      </w:r>
      <w:r w:rsidRPr="001408E2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BCG-HKSI Consulting Simulation Exercise 201</w:t>
      </w:r>
      <w:r w:rsidR="003C19FB" w:rsidRPr="001408E2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>7</w:t>
      </w:r>
    </w:p>
    <w:p w14:paraId="5439DAC1" w14:textId="77777777" w:rsidR="00741781" w:rsidRPr="00C671B4" w:rsidRDefault="00741781" w:rsidP="00741781">
      <w:pPr>
        <w:numPr>
          <w:ilvl w:val="0"/>
          <w:numId w:val="17"/>
        </w:numPr>
        <w:spacing w:after="0"/>
        <w:contextualSpacing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Selected as one of the top 12 students out of 100 applicants representing HKU to join the exercise</w:t>
      </w:r>
    </w:p>
    <w:p w14:paraId="62E5D00B" w14:textId="04412B16" w:rsidR="00741781" w:rsidRDefault="00741781" w:rsidP="003C19FB">
      <w:pPr>
        <w:numPr>
          <w:ilvl w:val="0"/>
          <w:numId w:val="17"/>
        </w:numPr>
        <w:spacing w:after="0"/>
        <w:contextualSpacing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Connected with BCG consultants and gained industry insights</w:t>
      </w:r>
    </w:p>
    <w:p w14:paraId="531EADE7" w14:textId="77777777" w:rsidR="00A80E9F" w:rsidRPr="00A80E9F" w:rsidRDefault="00A80E9F" w:rsidP="00A80E9F">
      <w:pPr>
        <w:spacing w:after="0"/>
        <w:ind w:left="720"/>
        <w:contextualSpacing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</w:p>
    <w:p w14:paraId="256B3035" w14:textId="77777777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 xml:space="preserve">Financial Secretary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at</w:t>
      </w:r>
      <w:r w:rsidRPr="00C671B4">
        <w:rPr>
          <w:rFonts w:ascii="Times New Roman" w:eastAsia="DengXian" w:hAnsi="Times New Roman" w:cs="Times New Roman"/>
          <w:b/>
          <w:color w:val="auto"/>
          <w:szCs w:val="24"/>
          <w:lang w:val="en-GB" w:eastAsia="zh-CN"/>
        </w:rPr>
        <w:t xml:space="preserve"> Debating Society, HKUSU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, Hong Kong 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ab/>
      </w:r>
    </w:p>
    <w:p w14:paraId="1C251E8C" w14:textId="77777777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Start 03/2016-End 03/2017</w:t>
      </w:r>
    </w:p>
    <w:p w14:paraId="5711AAAA" w14:textId="77777777" w:rsidR="00741781" w:rsidRPr="00C671B4" w:rsidRDefault="00741781" w:rsidP="00741781">
      <w:pPr>
        <w:numPr>
          <w:ilvl w:val="0"/>
          <w:numId w:val="17"/>
        </w:numPr>
        <w:spacing w:after="0"/>
        <w:contextualSpacing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Prepared Annual Financial Budget, Annual Financial Report, and Annual Financial Plan Session 2016 - 2017</w:t>
      </w:r>
    </w:p>
    <w:p w14:paraId="4F2E1DC0" w14:textId="3F255331" w:rsidR="00A80E9F" w:rsidRDefault="00741781" w:rsidP="00A80E9F">
      <w:pPr>
        <w:numPr>
          <w:ilvl w:val="0"/>
          <w:numId w:val="17"/>
        </w:numPr>
        <w:spacing w:after="0"/>
        <w:contextualSpacing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Sought sponsorships from various external entities, ranging from F&amp;B companies, Stationery Shops</w:t>
      </w:r>
    </w:p>
    <w:p w14:paraId="00F19645" w14:textId="77777777" w:rsidR="00A80E9F" w:rsidRDefault="00A80E9F" w:rsidP="00C671B4">
      <w:pPr>
        <w:pStyle w:val="ResumeAlignRight"/>
        <w:pBdr>
          <w:bottom w:val="single" w:sz="12" w:space="1" w:color="auto"/>
        </w:pBdr>
        <w:tabs>
          <w:tab w:val="clear" w:pos="10080"/>
          <w:tab w:val="left" w:pos="360"/>
          <w:tab w:val="right" w:pos="9781"/>
        </w:tabs>
        <w:contextualSpacing/>
        <w:jc w:val="both"/>
        <w:rPr>
          <w:b/>
          <w:sz w:val="21"/>
          <w:szCs w:val="22"/>
        </w:rPr>
      </w:pPr>
    </w:p>
    <w:p w14:paraId="1BADB653" w14:textId="77777777" w:rsidR="00C671B4" w:rsidRPr="00C671B4" w:rsidRDefault="00C671B4" w:rsidP="00C671B4">
      <w:pPr>
        <w:pStyle w:val="ResumeAlignRight"/>
        <w:pBdr>
          <w:bottom w:val="single" w:sz="12" w:space="1" w:color="auto"/>
        </w:pBdr>
        <w:tabs>
          <w:tab w:val="clear" w:pos="10080"/>
          <w:tab w:val="left" w:pos="360"/>
          <w:tab w:val="right" w:pos="9781"/>
        </w:tabs>
        <w:contextualSpacing/>
        <w:jc w:val="both"/>
        <w:rPr>
          <w:b/>
          <w:sz w:val="21"/>
          <w:szCs w:val="22"/>
        </w:rPr>
      </w:pPr>
      <w:r w:rsidRPr="00C671B4">
        <w:rPr>
          <w:b/>
          <w:sz w:val="21"/>
          <w:szCs w:val="22"/>
        </w:rPr>
        <w:t>SKILLS AND INTERESTS</w:t>
      </w:r>
    </w:p>
    <w:p w14:paraId="72384D04" w14:textId="77777777" w:rsidR="00C671B4" w:rsidRPr="00C671B4" w:rsidRDefault="00C671B4" w:rsidP="00C671B4">
      <w:pPr>
        <w:pStyle w:val="ResumeAlignRight"/>
        <w:numPr>
          <w:ilvl w:val="0"/>
          <w:numId w:val="18"/>
        </w:numPr>
        <w:tabs>
          <w:tab w:val="clear" w:pos="10080"/>
          <w:tab w:val="right" w:pos="9781"/>
        </w:tabs>
        <w:contextualSpacing/>
        <w:jc w:val="both"/>
        <w:rPr>
          <w:sz w:val="21"/>
          <w:szCs w:val="22"/>
        </w:rPr>
      </w:pPr>
      <w:r w:rsidRPr="00C671B4">
        <w:rPr>
          <w:b/>
          <w:sz w:val="21"/>
          <w:szCs w:val="22"/>
        </w:rPr>
        <w:t xml:space="preserve">Languages: </w:t>
      </w:r>
      <w:r w:rsidRPr="00C671B4">
        <w:rPr>
          <w:sz w:val="21"/>
          <w:szCs w:val="22"/>
        </w:rPr>
        <w:t>fluent in English, Mandarin &amp; Cantonese</w:t>
      </w:r>
    </w:p>
    <w:p w14:paraId="74EF7B80" w14:textId="0A2610A4" w:rsidR="00C671B4" w:rsidRPr="00C671B4" w:rsidRDefault="00C671B4" w:rsidP="00C671B4">
      <w:pPr>
        <w:numPr>
          <w:ilvl w:val="0"/>
          <w:numId w:val="18"/>
        </w:numPr>
        <w:spacing w:after="0"/>
        <w:contextualSpacing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  <w:r w:rsidRPr="00C671B4">
        <w:rPr>
          <w:b/>
          <w:sz w:val="21"/>
        </w:rPr>
        <w:t>Skills</w:t>
      </w:r>
      <w:r w:rsidRPr="00C671B4">
        <w:rPr>
          <w:sz w:val="21"/>
        </w:rPr>
        <w:t xml:space="preserve">: </w:t>
      </w:r>
      <w:r w:rsidRPr="00C671B4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 xml:space="preserve">AI Illustrator, Python 2.7, Linux Bash Shell, C++, Webscraper(Chrome), Scrapy, XCode, Adobe Experience Design, </w:t>
      </w:r>
      <w:r w:rsidR="008D7543">
        <w:rPr>
          <w:rFonts w:ascii="Times New Roman" w:eastAsia="DengXian" w:hAnsi="Times New Roman" w:cs="Times New Roman"/>
          <w:color w:val="auto"/>
          <w:szCs w:val="24"/>
          <w:lang w:val="en-GB" w:eastAsia="zh-CN"/>
        </w:rPr>
        <w:t>Javascript, HTML, CSS, React-Native, Nodejs, React-redux</w:t>
      </w:r>
    </w:p>
    <w:p w14:paraId="2261D0D1" w14:textId="5AC3759B" w:rsidR="00C671B4" w:rsidRPr="00C671B4" w:rsidRDefault="00C671B4" w:rsidP="00C671B4">
      <w:pPr>
        <w:pStyle w:val="ResumeAlignRight"/>
        <w:numPr>
          <w:ilvl w:val="0"/>
          <w:numId w:val="18"/>
        </w:numPr>
        <w:tabs>
          <w:tab w:val="clear" w:pos="10080"/>
          <w:tab w:val="right" w:pos="9781"/>
        </w:tabs>
        <w:contextualSpacing/>
        <w:jc w:val="both"/>
        <w:rPr>
          <w:sz w:val="21"/>
          <w:szCs w:val="22"/>
        </w:rPr>
      </w:pPr>
      <w:r w:rsidRPr="00C671B4">
        <w:rPr>
          <w:b/>
          <w:sz w:val="21"/>
          <w:szCs w:val="22"/>
        </w:rPr>
        <w:t>Interests</w:t>
      </w:r>
      <w:r w:rsidRPr="00C671B4">
        <w:rPr>
          <w:sz w:val="21"/>
          <w:szCs w:val="22"/>
        </w:rPr>
        <w:t xml:space="preserve">: Big Data, </w:t>
      </w:r>
      <w:r w:rsidR="00EE22E3">
        <w:rPr>
          <w:sz w:val="21"/>
          <w:szCs w:val="22"/>
        </w:rPr>
        <w:t>Web a</w:t>
      </w:r>
      <w:r w:rsidRPr="00C671B4">
        <w:rPr>
          <w:sz w:val="21"/>
          <w:szCs w:val="22"/>
        </w:rPr>
        <w:t>pp Development, UX Design</w:t>
      </w:r>
    </w:p>
    <w:p w14:paraId="2FD1A2D1" w14:textId="77777777" w:rsidR="00741781" w:rsidRPr="00C671B4" w:rsidRDefault="00741781" w:rsidP="00741781">
      <w:pPr>
        <w:spacing w:after="0"/>
        <w:rPr>
          <w:rFonts w:ascii="Times New Roman" w:eastAsia="DengXian" w:hAnsi="Times New Roman" w:cs="Times New Roman"/>
          <w:color w:val="auto"/>
          <w:szCs w:val="24"/>
          <w:lang w:val="en-GB" w:eastAsia="zh-CN"/>
        </w:rPr>
      </w:pPr>
    </w:p>
    <w:p w14:paraId="7157789F" w14:textId="77777777" w:rsidR="00302A2C" w:rsidRPr="00C671B4" w:rsidRDefault="00302A2C" w:rsidP="00302A2C">
      <w:pPr>
        <w:pStyle w:val="Signature"/>
        <w:rPr>
          <w:sz w:val="21"/>
        </w:rPr>
      </w:pPr>
    </w:p>
    <w:sectPr w:rsidR="00302A2C" w:rsidRPr="00C671B4" w:rsidSect="00C671B4">
      <w:pgSz w:w="12240" w:h="15840"/>
      <w:pgMar w:top="463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4920D" w14:textId="77777777" w:rsidR="005443D5" w:rsidRDefault="005443D5">
      <w:pPr>
        <w:spacing w:after="0"/>
      </w:pPr>
      <w:r>
        <w:separator/>
      </w:r>
    </w:p>
  </w:endnote>
  <w:endnote w:type="continuationSeparator" w:id="0">
    <w:p w14:paraId="796C52A7" w14:textId="77777777" w:rsidR="005443D5" w:rsidRDefault="00544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78BC8" w14:textId="77777777" w:rsidR="005443D5" w:rsidRDefault="005443D5">
      <w:pPr>
        <w:spacing w:after="0"/>
      </w:pPr>
      <w:r>
        <w:separator/>
      </w:r>
    </w:p>
  </w:footnote>
  <w:footnote w:type="continuationSeparator" w:id="0">
    <w:p w14:paraId="4FC91349" w14:textId="77777777" w:rsidR="005443D5" w:rsidRDefault="005443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2B8A7D20"/>
    <w:multiLevelType w:val="hybridMultilevel"/>
    <w:tmpl w:val="C8EEF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857C07"/>
    <w:multiLevelType w:val="hybridMultilevel"/>
    <w:tmpl w:val="9F6805EA"/>
    <w:lvl w:ilvl="0" w:tplc="7BE8FD4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74CE0"/>
    <w:multiLevelType w:val="hybridMultilevel"/>
    <w:tmpl w:val="F222A8AA"/>
    <w:lvl w:ilvl="0" w:tplc="7BE8FD4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76F90609"/>
    <w:multiLevelType w:val="hybridMultilevel"/>
    <w:tmpl w:val="5F9C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5"/>
  </w:num>
  <w:num w:numId="16">
    <w:abstractNumId w:val="10"/>
  </w:num>
  <w:num w:numId="17">
    <w:abstractNumId w:val="13"/>
  </w:num>
  <w:num w:numId="18">
    <w:abstractNumId w:val="14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DB"/>
    <w:rsid w:val="000873B8"/>
    <w:rsid w:val="000D5AB1"/>
    <w:rsid w:val="001408E2"/>
    <w:rsid w:val="002045EB"/>
    <w:rsid w:val="00293B83"/>
    <w:rsid w:val="00302A2C"/>
    <w:rsid w:val="00381669"/>
    <w:rsid w:val="003C19FB"/>
    <w:rsid w:val="003F70DB"/>
    <w:rsid w:val="004D4756"/>
    <w:rsid w:val="004E1B4B"/>
    <w:rsid w:val="0052105A"/>
    <w:rsid w:val="00536054"/>
    <w:rsid w:val="005443D5"/>
    <w:rsid w:val="00673C35"/>
    <w:rsid w:val="006802C4"/>
    <w:rsid w:val="006A3CE7"/>
    <w:rsid w:val="00707D4A"/>
    <w:rsid w:val="00741781"/>
    <w:rsid w:val="0076387D"/>
    <w:rsid w:val="00774157"/>
    <w:rsid w:val="007E77C3"/>
    <w:rsid w:val="008D7543"/>
    <w:rsid w:val="008F15C5"/>
    <w:rsid w:val="008F741C"/>
    <w:rsid w:val="00965D17"/>
    <w:rsid w:val="0097145D"/>
    <w:rsid w:val="00A27383"/>
    <w:rsid w:val="00A736B0"/>
    <w:rsid w:val="00A80E9F"/>
    <w:rsid w:val="00AC5945"/>
    <w:rsid w:val="00C2355C"/>
    <w:rsid w:val="00C56A6C"/>
    <w:rsid w:val="00C671B4"/>
    <w:rsid w:val="00C83E3C"/>
    <w:rsid w:val="00CB2F4A"/>
    <w:rsid w:val="00D02A74"/>
    <w:rsid w:val="00D905F1"/>
    <w:rsid w:val="00DF56DD"/>
    <w:rsid w:val="00E1562A"/>
    <w:rsid w:val="00EB28B8"/>
    <w:rsid w:val="00EE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2F0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apple-converted-space">
    <w:name w:val="apple-converted-space"/>
    <w:basedOn w:val="DefaultParagraphFont"/>
    <w:rsid w:val="003F70DB"/>
  </w:style>
  <w:style w:type="paragraph" w:styleId="ListParagraph">
    <w:name w:val="List Paragraph"/>
    <w:basedOn w:val="Normal"/>
    <w:uiPriority w:val="34"/>
    <w:unhideWhenUsed/>
    <w:qFormat/>
    <w:rsid w:val="00C671B4"/>
    <w:pPr>
      <w:ind w:left="720"/>
      <w:contextualSpacing/>
    </w:pPr>
  </w:style>
  <w:style w:type="paragraph" w:customStyle="1" w:styleId="ResumeAlignRight">
    <w:name w:val="Resume Align Right"/>
    <w:basedOn w:val="Normal"/>
    <w:rsid w:val="00C671B4"/>
    <w:pPr>
      <w:tabs>
        <w:tab w:val="right" w:pos="10080"/>
      </w:tabs>
      <w:spacing w:after="0"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A80E9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eterlau7520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er/Desktop/tf02919495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Rayna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tf02919495.dotx</Template>
  <TotalTime>28</TotalTime>
  <Pages>2</Pages>
  <Words>378</Words>
  <Characters>2158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u3528659</dc:creator>
  <cp:keywords/>
  <dc:description/>
  <cp:lastModifiedBy>u3528659</cp:lastModifiedBy>
  <cp:revision>7</cp:revision>
  <dcterms:created xsi:type="dcterms:W3CDTF">2017-05-01T16:40:00Z</dcterms:created>
  <dcterms:modified xsi:type="dcterms:W3CDTF">2017-09-09T13:31:00Z</dcterms:modified>
</cp:coreProperties>
</file>